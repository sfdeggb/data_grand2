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F05534">
      <w:pPr>
        <w:pStyle w:val="5"/>
        <w:bidi w:val="0"/>
        <w:jc w:val="left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历史版本1：</w:t>
      </w:r>
    </w:p>
    <w:p w14:paraId="1A53ADBB">
      <w:pPr>
        <w:bidi w:val="0"/>
        <w:jc w:val="left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目标：1.播放时长大于5s  2.是否播放</w:t>
      </w:r>
    </w:p>
    <w:p w14:paraId="2B6E3A66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7E75D614">
      <w:pPr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样本：</w:t>
      </w:r>
    </w:p>
    <w:p w14:paraId="1A4D1C7D">
      <w:pPr>
        <w:ind w:left="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总量：280万</w:t>
      </w:r>
    </w:p>
    <w:p w14:paraId="35A8ED28">
      <w:pPr>
        <w:ind w:left="42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正样本：</w:t>
      </w:r>
    </w:p>
    <w:p w14:paraId="4129559A">
      <w:pPr>
        <w:ind w:left="84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目标1：100万</w:t>
      </w:r>
    </w:p>
    <w:p w14:paraId="2B887228">
      <w:pPr>
        <w:ind w:left="84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目标2：180万</w:t>
      </w:r>
    </w:p>
    <w:p w14:paraId="4311C03E">
      <w:pPr>
        <w:ind w:left="42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负样本：</w:t>
      </w:r>
    </w:p>
    <w:p w14:paraId="3D0B3AA0">
      <w:pPr>
        <w:ind w:left="84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目标1: 180万</w:t>
      </w:r>
    </w:p>
    <w:p w14:paraId="2D7AA2DC">
      <w:pPr>
        <w:ind w:left="84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目标2：90万</w:t>
      </w:r>
    </w:p>
    <w:p w14:paraId="2675AA02">
      <w:pPr>
        <w:bidi w:val="0"/>
        <w:jc w:val="left"/>
        <w:rPr>
          <w:rFonts w:hint="eastAsia"/>
          <w:lang w:eastAsia="zh"/>
          <w:woUserID w:val="1"/>
        </w:rPr>
      </w:pPr>
    </w:p>
    <w:p w14:paraId="6B462E47">
      <w:pPr>
        <w:bidi w:val="0"/>
        <w:jc w:val="left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模型：gbdt</w:t>
      </w:r>
    </w:p>
    <w:p w14:paraId="04B5A526">
      <w:pPr>
        <w:bidi w:val="0"/>
        <w:jc w:val="left"/>
        <w:rPr>
          <w:rFonts w:hint="eastAsia"/>
          <w:lang w:eastAsia="zh"/>
          <w:woUserID w:val="1"/>
        </w:rPr>
      </w:pPr>
    </w:p>
    <w:p w14:paraId="5C6EA6B9">
      <w:pPr>
        <w:bidi w:val="0"/>
        <w:jc w:val="left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可用特征：</w:t>
      </w:r>
    </w:p>
    <w:p w14:paraId="33668EF1">
      <w:pPr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b/>
          <w:bCs/>
          <w:lang w:eastAsia="zh"/>
          <w:woUserID w:val="1"/>
        </w:rPr>
        <w:t>去掉空置率大于50%的字段和中文字符字段，27个特征</w:t>
      </w:r>
    </w:p>
    <w:tbl>
      <w:tblPr>
        <w:tblStyle w:val="11"/>
        <w:tblW w:w="523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216"/>
      </w:tblGrid>
      <w:tr w14:paraId="449152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762A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点赞数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D60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feed_like_count</w:t>
            </w:r>
          </w:p>
        </w:tc>
      </w:tr>
      <w:tr w14:paraId="500359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4C92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转发数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E06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feed_share_count</w:t>
            </w:r>
          </w:p>
        </w:tc>
      </w:tr>
      <w:tr w14:paraId="1B8E91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728E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本月视频播放人数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B36D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cur_play_video_cnt</w:t>
            </w:r>
          </w:p>
        </w:tc>
      </w:tr>
      <w:tr w14:paraId="620827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2588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本月视频播放人数占比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5B78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cur_play_video_ratio</w:t>
            </w:r>
          </w:p>
        </w:tc>
      </w:tr>
      <w:tr w14:paraId="587630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64131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本月平均播放时长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45A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cur_avg_watch_time</w:t>
            </w:r>
          </w:p>
        </w:tc>
      </w:tr>
      <w:tr w14:paraId="597BA8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71C1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本月视频5s播放占比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761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cur_5s_video_ratio</w:t>
            </w:r>
          </w:p>
        </w:tc>
      </w:tr>
      <w:tr w14:paraId="6FCBD4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33B5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本月视频转化率（营销类视频）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03BF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cur_handle_rate</w:t>
            </w:r>
          </w:p>
        </w:tc>
      </w:tr>
      <w:tr w14:paraId="6A9AF3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C52A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上月视频播放人数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4B36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pre_play_video_cnt</w:t>
            </w:r>
          </w:p>
        </w:tc>
      </w:tr>
      <w:tr w14:paraId="205A44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5289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上月视频播放人数占比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65BD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pre_play_video_ratio</w:t>
            </w:r>
          </w:p>
        </w:tc>
      </w:tr>
      <w:tr w14:paraId="68BEF2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DBC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上月平均播放时长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9212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pre_avg_watch_time</w:t>
            </w:r>
          </w:p>
        </w:tc>
      </w:tr>
      <w:tr w14:paraId="4D8619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312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上月视频5s播放占比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118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pre_5s_video_ratio</w:t>
            </w:r>
          </w:p>
        </w:tc>
      </w:tr>
      <w:tr w14:paraId="5FDB68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307A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是否分省视频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F87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is_prov_video</w:t>
            </w:r>
          </w:p>
        </w:tc>
      </w:tr>
      <w:tr w14:paraId="3BD37C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C469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是否15秒以内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0B8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is_15s_video</w:t>
            </w:r>
          </w:p>
        </w:tc>
      </w:tr>
      <w:tr w14:paraId="2382AB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81E9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是否60秒以内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5AB4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is_60s_video</w:t>
            </w:r>
          </w:p>
        </w:tc>
      </w:tr>
      <w:tr w14:paraId="10CC89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C3A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是否30分钟以内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E381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is_30m_video</w:t>
            </w:r>
          </w:p>
        </w:tc>
      </w:tr>
      <w:tr w14:paraId="28478A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17133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是否近3天上架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3F3C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is_3d_update</w:t>
            </w:r>
          </w:p>
        </w:tc>
      </w:tr>
      <w:tr w14:paraId="1E1E27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62BC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是否近7天上架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ACD1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is_7d_update</w:t>
            </w:r>
          </w:p>
        </w:tc>
      </w:tr>
      <w:tr w14:paraId="5F1FF1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B8C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是否营销类视频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AD99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is_market_video</w:t>
            </w:r>
          </w:p>
        </w:tc>
      </w:tr>
      <w:tr w14:paraId="644D51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B291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省份编码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3465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prov_code</w:t>
            </w:r>
          </w:p>
        </w:tc>
      </w:tr>
      <w:tr w14:paraId="5E1BA6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A48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近7日平均播放时长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1D0F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watch_avg_time_7day</w:t>
            </w:r>
          </w:p>
        </w:tc>
      </w:tr>
      <w:tr w14:paraId="718368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247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近7日5s有效观看占比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74DB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watch_finish_ratio_7day</w:t>
            </w:r>
          </w:p>
        </w:tc>
      </w:tr>
      <w:tr w14:paraId="676D99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0E6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近14日平均播放时长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B58D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watch_avg_time_14day</w:t>
            </w:r>
          </w:p>
        </w:tc>
      </w:tr>
      <w:tr w14:paraId="589EEA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E743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近14日5s有效观看占比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0E37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watch_finish_ratio_14day</w:t>
            </w:r>
          </w:p>
        </w:tc>
      </w:tr>
      <w:tr w14:paraId="0DA9DC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8E8E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近30日平均播放时长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81F5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watch_avg_time_30day</w:t>
            </w:r>
          </w:p>
        </w:tc>
      </w:tr>
      <w:tr w14:paraId="54C498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5B1C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近30日5s有效观看占比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D7C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watch_finish_ratio_30day</w:t>
            </w:r>
          </w:p>
        </w:tc>
      </w:tr>
    </w:tbl>
    <w:p w14:paraId="78C18BFE">
      <w:pPr>
        <w:bidi w:val="0"/>
        <w:jc w:val="left"/>
        <w:rPr>
          <w:rFonts w:hint="eastAsia"/>
          <w:lang w:eastAsia="zh"/>
          <w:woUserID w:val="1"/>
        </w:rPr>
      </w:pPr>
    </w:p>
    <w:p w14:paraId="12E967F7">
      <w:pPr>
        <w:bidi w:val="0"/>
        <w:jc w:val="left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数据处理：原始数据</w:t>
      </w:r>
    </w:p>
    <w:p w14:paraId="0E61CB44">
      <w:pPr>
        <w:bidi w:val="0"/>
        <w:jc w:val="left"/>
        <w:rPr>
          <w:rFonts w:hint="eastAsia"/>
          <w:lang w:eastAsia="zh"/>
          <w:woUserID w:val="1"/>
        </w:rPr>
      </w:pPr>
    </w:p>
    <w:p w14:paraId="2E6FA059">
      <w:pPr>
        <w:bidi w:val="0"/>
        <w:jc w:val="left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评估报告：</w:t>
      </w:r>
    </w:p>
    <w:p w14:paraId="3BFFD93C">
      <w:pPr>
        <w:numPr>
          <w:ilvl w:val="0"/>
          <w:numId w:val="1"/>
        </w:numPr>
        <w:bidi w:val="0"/>
        <w:jc w:val="left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5s播放时长</w:t>
      </w:r>
    </w:p>
    <w:p w14:paraId="6A425E58">
      <w:pPr>
        <w:bidi w:val="0"/>
        <w:jc w:val="left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drawing>
          <wp:inline distT="0" distB="0" distL="114300" distR="114300">
            <wp:extent cx="4238625" cy="1419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11EE"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是否播放</w:t>
      </w:r>
    </w:p>
    <w:p w14:paraId="1F604732">
      <w:pPr>
        <w:bidi w:val="0"/>
        <w:jc w:val="left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drawing>
          <wp:inline distT="0" distB="0" distL="114300" distR="114300">
            <wp:extent cx="4391025" cy="1476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8FCF">
      <w:pPr>
        <w:bidi w:val="0"/>
        <w:jc w:val="left"/>
        <w:rPr>
          <w:rFonts w:hint="eastAsia"/>
          <w:lang w:eastAsia="zh"/>
          <w:woUserID w:val="1"/>
        </w:rPr>
      </w:pPr>
    </w:p>
    <w:p w14:paraId="18B9C998">
      <w:pPr>
        <w:bidi w:val="0"/>
        <w:jc w:val="left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分析原因：特征过少，模型无法捕捉关系</w:t>
      </w:r>
    </w:p>
    <w:p w14:paraId="30D80B72">
      <w:pPr>
        <w:bidi w:val="0"/>
        <w:jc w:val="left"/>
        <w:rPr>
          <w:rFonts w:hint="eastAsia"/>
          <w:lang w:eastAsia="zh"/>
          <w:woUserID w:val="1"/>
        </w:rPr>
      </w:pPr>
    </w:p>
    <w:p w14:paraId="112A0C51">
      <w:pPr>
        <w:pStyle w:val="5"/>
        <w:bidi w:val="0"/>
        <w:jc w:val="left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历史版本2：</w:t>
      </w:r>
    </w:p>
    <w:p w14:paraId="548C3CF3">
      <w:pPr>
        <w:bidi w:val="0"/>
        <w:jc w:val="left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目标：1.播放时长大于5s  2.是否播放</w:t>
      </w:r>
    </w:p>
    <w:p w14:paraId="0BCB746A">
      <w:pPr>
        <w:bidi w:val="0"/>
        <w:jc w:val="left"/>
        <w:rPr>
          <w:rFonts w:hint="eastAsia"/>
          <w:lang w:eastAsia="zh"/>
          <w:woUserID w:val="1"/>
        </w:rPr>
      </w:pPr>
    </w:p>
    <w:p w14:paraId="5F9D0AB8">
      <w:pPr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样本：</w:t>
      </w:r>
    </w:p>
    <w:p w14:paraId="42B83A8B">
      <w:pPr>
        <w:ind w:left="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总量：280万</w:t>
      </w:r>
    </w:p>
    <w:p w14:paraId="5487BDD7">
      <w:pPr>
        <w:ind w:left="42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正样本：</w:t>
      </w:r>
    </w:p>
    <w:p w14:paraId="4357E1D4">
      <w:pPr>
        <w:ind w:left="84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目标1：100万</w:t>
      </w:r>
    </w:p>
    <w:p w14:paraId="04D6EEB0">
      <w:pPr>
        <w:ind w:left="84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目标2：180万</w:t>
      </w:r>
    </w:p>
    <w:p w14:paraId="441B1630">
      <w:pPr>
        <w:ind w:left="42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负样本：</w:t>
      </w:r>
    </w:p>
    <w:p w14:paraId="3D53160B">
      <w:pPr>
        <w:ind w:left="84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目标1: 180万</w:t>
      </w:r>
    </w:p>
    <w:p w14:paraId="5E3D93DC">
      <w:pPr>
        <w:ind w:left="84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目标2：90万</w:t>
      </w:r>
    </w:p>
    <w:p w14:paraId="1998B9D1">
      <w:pPr>
        <w:rPr>
          <w:rFonts w:hint="eastAsia"/>
          <w:lang w:eastAsia="zh"/>
          <w:woUserID w:val="1"/>
        </w:rPr>
      </w:pPr>
    </w:p>
    <w:p w14:paraId="203AD9F1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模型：sharebottom、mmoe和deepFM</w:t>
      </w:r>
    </w:p>
    <w:p w14:paraId="574CCD2C">
      <w:pPr>
        <w:rPr>
          <w:rFonts w:hint="eastAsia"/>
          <w:lang w:eastAsia="zh"/>
          <w:woUserID w:val="1"/>
        </w:rPr>
      </w:pPr>
    </w:p>
    <w:p w14:paraId="4784E4D2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可用特征：</w:t>
      </w:r>
    </w:p>
    <w:p w14:paraId="218FD9DD">
      <w:pPr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b/>
          <w:bCs/>
          <w:lang w:eastAsia="zh"/>
          <w:woUserID w:val="1"/>
        </w:rPr>
        <w:t>去掉空置率大于50%的字段，29个特征</w:t>
      </w:r>
    </w:p>
    <w:tbl>
      <w:tblPr>
        <w:tblStyle w:val="11"/>
        <w:tblW w:w="523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216"/>
      </w:tblGrid>
      <w:tr w14:paraId="7E27F6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932F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点赞数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B38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feed_like_count</w:t>
            </w:r>
          </w:p>
        </w:tc>
      </w:tr>
      <w:tr w14:paraId="75B11B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25B6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转发数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8496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feed_share_count</w:t>
            </w:r>
          </w:p>
        </w:tc>
      </w:tr>
      <w:tr w14:paraId="3D98A1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9DD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本月视频播放人数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385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cur_play_video_cnt</w:t>
            </w:r>
          </w:p>
        </w:tc>
      </w:tr>
      <w:tr w14:paraId="469B15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7C9A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本月视频播放人数占比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A7D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cur_play_video_ratio</w:t>
            </w:r>
          </w:p>
        </w:tc>
      </w:tr>
      <w:tr w14:paraId="055619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0993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本月平均播放时长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2E32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cur_avg_watch_time</w:t>
            </w:r>
          </w:p>
        </w:tc>
      </w:tr>
      <w:tr w14:paraId="408DF5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638F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本月视频5s播放占比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5A8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cur_5s_video_ratio</w:t>
            </w:r>
          </w:p>
        </w:tc>
      </w:tr>
      <w:tr w14:paraId="74848D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6826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本月视频转化率（营销类视频）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7380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cur_handle_rate</w:t>
            </w:r>
          </w:p>
        </w:tc>
      </w:tr>
      <w:tr w14:paraId="720AE6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6F27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上月视频播放人数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CB0C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pre_play_video_cnt</w:t>
            </w:r>
          </w:p>
        </w:tc>
      </w:tr>
      <w:tr w14:paraId="476EE6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F02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上月视频播放人数占比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8113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pre_play_video_ratio</w:t>
            </w:r>
          </w:p>
        </w:tc>
      </w:tr>
      <w:tr w14:paraId="31D724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E01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上月平均播放时长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A3DB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pre_avg_watch_time</w:t>
            </w:r>
          </w:p>
        </w:tc>
      </w:tr>
      <w:tr w14:paraId="0196E2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1166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上月视频5s播放占比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10DD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pre_5s_video_ratio</w:t>
            </w:r>
          </w:p>
        </w:tc>
      </w:tr>
      <w:tr w14:paraId="68604B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5F61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是否分省视频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C538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is_prov_video</w:t>
            </w:r>
          </w:p>
        </w:tc>
      </w:tr>
      <w:tr w14:paraId="14D2E6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D57C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是否15秒以内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0DE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is_15s_video</w:t>
            </w:r>
          </w:p>
        </w:tc>
      </w:tr>
      <w:tr w14:paraId="448E36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2664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是否60秒以内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93AF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is_60s_video</w:t>
            </w:r>
          </w:p>
        </w:tc>
      </w:tr>
      <w:tr w14:paraId="61A997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F14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是否30分钟以内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ACF5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is_30m_video</w:t>
            </w:r>
          </w:p>
        </w:tc>
      </w:tr>
      <w:tr w14:paraId="2416C6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2EFE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是否近3天上架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1F2F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is_3d_update</w:t>
            </w:r>
          </w:p>
        </w:tc>
      </w:tr>
      <w:tr w14:paraId="090204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170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是否近7天上架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B5E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is_7d_update</w:t>
            </w:r>
          </w:p>
        </w:tc>
      </w:tr>
      <w:tr w14:paraId="766209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016C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是否营销类视频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4B8B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is_market_video</w:t>
            </w:r>
          </w:p>
        </w:tc>
      </w:tr>
      <w:tr w14:paraId="5055FB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E298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省份编码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BC1A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prov_code</w:t>
            </w:r>
          </w:p>
        </w:tc>
      </w:tr>
      <w:tr w14:paraId="6BA2FF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D21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近7日平均播放时长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4B0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watch_avg_time_7day</w:t>
            </w:r>
          </w:p>
        </w:tc>
      </w:tr>
      <w:tr w14:paraId="41EAAC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936F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近7日5s有效观看占比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9681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watch_finish_ratio_7day</w:t>
            </w:r>
          </w:p>
        </w:tc>
      </w:tr>
      <w:tr w14:paraId="621083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B4D2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近14日平均播放时长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8C6C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watch_avg_time_14day</w:t>
            </w:r>
          </w:p>
        </w:tc>
      </w:tr>
      <w:tr w14:paraId="779AF6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2E1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近14日5s有效观看占比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5FA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watch_finish_ratio_14day</w:t>
            </w:r>
          </w:p>
        </w:tc>
      </w:tr>
      <w:tr w14:paraId="6B89F8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136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近30日平均播放时长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42D6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watch_avg_time_30day</w:t>
            </w:r>
          </w:p>
        </w:tc>
      </w:tr>
      <w:tr w14:paraId="14D4BB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44E8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近30日5s有效观看占比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A6A4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watch_finish_ratio_30day</w:t>
            </w:r>
          </w:p>
        </w:tc>
      </w:tr>
      <w:tr w14:paraId="639FE4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F69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一级标签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13DC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product_type1</w:t>
            </w:r>
          </w:p>
        </w:tc>
      </w:tr>
      <w:tr w14:paraId="2EC164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C9C1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二级标签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900B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product_type2</w:t>
            </w:r>
          </w:p>
        </w:tc>
      </w:tr>
    </w:tbl>
    <w:p w14:paraId="4A760D65">
      <w:pPr>
        <w:rPr>
          <w:rFonts w:hint="eastAsia"/>
          <w:lang w:eastAsia="zh"/>
          <w:woUserID w:val="1"/>
        </w:rPr>
      </w:pPr>
    </w:p>
    <w:p w14:paraId="1ABC4484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数据处理：归一化，标签化，类目embedding</w:t>
      </w:r>
    </w:p>
    <w:p w14:paraId="5AE5A10C">
      <w:pPr>
        <w:rPr>
          <w:rFonts w:hint="eastAsia"/>
          <w:lang w:eastAsia="zh"/>
          <w:woUserID w:val="1"/>
        </w:rPr>
      </w:pPr>
    </w:p>
    <w:p w14:paraId="549FE591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评估报告：</w:t>
      </w:r>
    </w:p>
    <w:p w14:paraId="6761135C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drawing>
          <wp:inline distT="0" distB="0" distL="114300" distR="114300">
            <wp:extent cx="4276725" cy="2695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BF1B">
      <w:pPr>
        <w:rPr>
          <w:rFonts w:hint="eastAsia"/>
          <w:lang w:eastAsia="zh"/>
          <w:woUserID w:val="1"/>
        </w:rPr>
      </w:pPr>
    </w:p>
    <w:p w14:paraId="6246B5AE">
      <w:pPr>
        <w:bidi w:val="0"/>
        <w:jc w:val="left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分析原因：特征过少，模型无法捕捉关系</w:t>
      </w:r>
    </w:p>
    <w:p w14:paraId="5132C7B6">
      <w:pPr>
        <w:rPr>
          <w:rFonts w:hint="eastAsia"/>
          <w:lang w:eastAsia="zh"/>
          <w:woUserID w:val="1"/>
        </w:rPr>
      </w:pPr>
    </w:p>
    <w:p w14:paraId="2D6DDBEB">
      <w:pPr>
        <w:rPr>
          <w:rFonts w:hint="eastAsia"/>
          <w:lang w:eastAsia="zh"/>
          <w:woUserID w:val="1"/>
        </w:rPr>
      </w:pPr>
    </w:p>
    <w:p w14:paraId="480BECCD">
      <w:pPr>
        <w:pStyle w:val="5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历史版本3：</w:t>
      </w:r>
    </w:p>
    <w:p w14:paraId="3CF7A566">
      <w:pPr>
        <w:bidi w:val="0"/>
        <w:jc w:val="left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目标：1.播放时长大于5s</w:t>
      </w:r>
    </w:p>
    <w:p w14:paraId="086AE5E1">
      <w:pPr>
        <w:bidi w:val="0"/>
        <w:jc w:val="left"/>
        <w:rPr>
          <w:rFonts w:hint="eastAsia"/>
          <w:lang w:eastAsia="zh"/>
          <w:woUserID w:val="1"/>
        </w:rPr>
      </w:pPr>
    </w:p>
    <w:p w14:paraId="648FC4AE">
      <w:pPr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样本：</w:t>
      </w:r>
    </w:p>
    <w:p w14:paraId="785DADD9">
      <w:pPr>
        <w:ind w:left="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总量：600万</w:t>
      </w:r>
    </w:p>
    <w:p w14:paraId="3431BD65">
      <w:pPr>
        <w:ind w:left="42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正样本：310万</w:t>
      </w:r>
    </w:p>
    <w:p w14:paraId="55976611">
      <w:pPr>
        <w:ind w:left="42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负样本：290万</w:t>
      </w:r>
    </w:p>
    <w:p w14:paraId="4E992396">
      <w:pPr>
        <w:ind w:left="840" w:leftChars="0" w:firstLine="420" w:firstLineChars="0"/>
        <w:rPr>
          <w:rFonts w:hint="eastAsia"/>
          <w:lang w:eastAsia="zh"/>
          <w:woUserID w:val="1"/>
        </w:rPr>
      </w:pPr>
    </w:p>
    <w:p w14:paraId="6C0C48E2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模型：din和gbdt</w:t>
      </w:r>
    </w:p>
    <w:p w14:paraId="3046B9B8">
      <w:pPr>
        <w:rPr>
          <w:rFonts w:hint="eastAsia"/>
          <w:lang w:eastAsia="zh"/>
          <w:woUserID w:val="1"/>
        </w:rPr>
      </w:pPr>
    </w:p>
    <w:p w14:paraId="455714AA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可用特征：</w:t>
      </w:r>
    </w:p>
    <w:p w14:paraId="36DF6F0D">
      <w:pPr>
        <w:rPr>
          <w:rFonts w:hint="eastAsia"/>
          <w:lang w:eastAsia="zh"/>
          <w:woUserID w:val="1"/>
        </w:rPr>
      </w:pPr>
      <w:r>
        <w:rPr>
          <w:rFonts w:hint="eastAsia"/>
          <w:b/>
          <w:bCs/>
          <w:lang w:eastAsia="zh"/>
          <w:woUserID w:val="1"/>
        </w:rPr>
        <w:t>去掉空置率大于50%的字段，加上有效播放序列，衍生特征，40个特征</w:t>
      </w:r>
    </w:p>
    <w:tbl>
      <w:tblPr>
        <w:tblStyle w:val="11"/>
        <w:tblW w:w="696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5"/>
        <w:gridCol w:w="2661"/>
        <w:gridCol w:w="1530"/>
      </w:tblGrid>
      <w:tr w14:paraId="614228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59C930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视频id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36DDCA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video_id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5FCEEA9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0%</w:t>
            </w:r>
          </w:p>
        </w:tc>
      </w:tr>
      <w:tr w14:paraId="2C8E91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2084B0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手机号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684D36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serv_number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62EF747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0%</w:t>
            </w:r>
          </w:p>
        </w:tc>
      </w:tr>
      <w:tr w14:paraId="20D168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BB72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是否分省视频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64E9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is_prov_video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400C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0%</w:t>
            </w:r>
          </w:p>
        </w:tc>
      </w:tr>
      <w:tr w14:paraId="3699A2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6F4B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是否15秒以内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7817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is_15s_video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7C3D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0%</w:t>
            </w:r>
          </w:p>
        </w:tc>
      </w:tr>
      <w:tr w14:paraId="1F06FC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8248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是否60秒以内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4B06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is_60s_video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7D17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0%</w:t>
            </w:r>
          </w:p>
        </w:tc>
      </w:tr>
      <w:tr w14:paraId="04B7C1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40F58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是否30分钟以内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1251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is_30m_video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B956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0%</w:t>
            </w:r>
          </w:p>
        </w:tc>
      </w:tr>
      <w:tr w14:paraId="1306A2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559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是否近3天上架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16DA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is_3d_update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21A3E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0%</w:t>
            </w:r>
          </w:p>
        </w:tc>
      </w:tr>
      <w:tr w14:paraId="4211FC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B5B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是否近7天上架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6794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is_7d_update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4AFA2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0%</w:t>
            </w:r>
          </w:p>
        </w:tc>
      </w:tr>
      <w:tr w14:paraId="7D17D6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B59A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一级标签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C965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product_type1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B03C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2%</w:t>
            </w:r>
          </w:p>
        </w:tc>
      </w:tr>
      <w:tr w14:paraId="27BDB7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C2C6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二级标签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E9CE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product_type2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18EAF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2%</w:t>
            </w:r>
          </w:p>
        </w:tc>
      </w:tr>
      <w:tr w14:paraId="5AE6E2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F50E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是否营销类视频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BDCB1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is_market_video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6996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2%</w:t>
            </w:r>
          </w:p>
        </w:tc>
      </w:tr>
      <w:tr w14:paraId="04F352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8EC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省份编码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36C4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prov_code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8299C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0%</w:t>
            </w:r>
          </w:p>
        </w:tc>
      </w:tr>
      <w:tr w14:paraId="1212E5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5F86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近7日平均播放时长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62A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watch_avg_time_7day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8A91F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33%</w:t>
            </w:r>
          </w:p>
        </w:tc>
      </w:tr>
      <w:tr w14:paraId="712B55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0C3D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近7日5s有效观看占比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24E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watch_finish_ratio_7day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0DE95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33%</w:t>
            </w:r>
          </w:p>
        </w:tc>
      </w:tr>
      <w:tr w14:paraId="0FF980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D070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近14日平均播放时长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D2E6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watch_avg_time_14day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40EE8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19%</w:t>
            </w:r>
          </w:p>
        </w:tc>
      </w:tr>
      <w:tr w14:paraId="54C513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29F3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近14日5s有效观看占比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2315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watch_finish_ratio_14day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F093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19%</w:t>
            </w:r>
          </w:p>
        </w:tc>
      </w:tr>
      <w:tr w14:paraId="14B797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47A3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近30日平均播放时长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79AC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watch_avg_time_30day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A9ED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0%</w:t>
            </w:r>
          </w:p>
        </w:tc>
      </w:tr>
      <w:tr w14:paraId="2B28DF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A16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近30日5s有效观看占比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6CA2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watch_finish_ratio_30day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0677D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0%</w:t>
            </w:r>
          </w:p>
        </w:tc>
      </w:tr>
      <w:tr w14:paraId="6DC316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D7BD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视频时长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8B99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env_video_time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1CAD7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0%</w:t>
            </w:r>
          </w:p>
        </w:tc>
      </w:tr>
      <w:tr w14:paraId="6A1D45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67C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点赞数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EFDF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feed_like_count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48932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3%</w:t>
            </w:r>
          </w:p>
        </w:tc>
      </w:tr>
      <w:tr w14:paraId="37984B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9C7B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转发数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F218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feed_share_count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11CB3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3%</w:t>
            </w:r>
          </w:p>
        </w:tc>
      </w:tr>
      <w:tr w14:paraId="5C8771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AA14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本月视频播放人数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C7AE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cur_play_video_cnt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68F17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28%</w:t>
            </w:r>
          </w:p>
        </w:tc>
      </w:tr>
      <w:tr w14:paraId="03C3C5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0F32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本月视频播放人数占比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6ACE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cur_play_video_ratio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D8F35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28%</w:t>
            </w:r>
          </w:p>
        </w:tc>
      </w:tr>
      <w:tr w14:paraId="27166D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7B68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本月平均播放时长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E07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cur_avg_watch_time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81BE5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28%</w:t>
            </w:r>
          </w:p>
        </w:tc>
      </w:tr>
      <w:tr w14:paraId="76E809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33B4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本月视频5s播放占比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B7D7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cur_5s_video_ratio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8FA5F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28%</w:t>
            </w:r>
          </w:p>
        </w:tc>
      </w:tr>
      <w:tr w14:paraId="6237FB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1165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上月视频播放人数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2B1C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pre_play_video_cnt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542FC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29%</w:t>
            </w:r>
          </w:p>
        </w:tc>
      </w:tr>
      <w:tr w14:paraId="63D269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8625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上月视频播放人数占比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5C95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pre_play_video_ratio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13FEB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29%</w:t>
            </w:r>
          </w:p>
        </w:tc>
      </w:tr>
      <w:tr w14:paraId="434540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CDF0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上月平均播放时长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0CC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pre_avg_watch_time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B14F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29%</w:t>
            </w:r>
          </w:p>
        </w:tc>
      </w:tr>
      <w:tr w14:paraId="202B91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49C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上月视频5s播放占比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8AFD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pre_5s_video_ratio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E8ACF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29%</w:t>
            </w:r>
          </w:p>
        </w:tc>
      </w:tr>
      <w:tr w14:paraId="7C790B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21653A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目标视频有效播放频次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4AD62F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watch_cnt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75303EFC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665742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1536D5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目标视频类目1历史观看频次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5B7D2A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type1_cnt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399FAEFD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569D77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0EDAE7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目标视频类目2历史观看频次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79AD51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type2_cnt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2703A0F9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01CF1A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165048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历史最大播放时长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6948E2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max_watch_time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35CEEA9B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4A4382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479D77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历史最小播放时长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7D5AE4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min_watch_time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73D5634B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6F1AF0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5DCE10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历史视频时长最大值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1FFB21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max_video_time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77DEAC40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034A1D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45DB6F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历史视频时长最小值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32A9E0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min_video_time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2093F05D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1DB4F3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21E3C5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历史视频时长均值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311493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avg_video_time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6BEC59EA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59A8D8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 w14:paraId="06D2B3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历史有效播放视频id序列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 w14:paraId="57BB4B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hist_video_id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 w14:paraId="5511A75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21%</w:t>
            </w:r>
          </w:p>
        </w:tc>
      </w:tr>
      <w:tr w14:paraId="492ADB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 w14:paraId="186FB1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历史有效播放视频类目1序列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 w14:paraId="4A0DBB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hist_product_type1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 w14:paraId="7C0AACD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21%</w:t>
            </w:r>
          </w:p>
        </w:tc>
      </w:tr>
      <w:tr w14:paraId="2D2EFD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 w14:paraId="205B185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历史有效播放视频类目2序列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 w14:paraId="404304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hist_product_type2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 w14:paraId="38BE505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21%</w:t>
            </w:r>
          </w:p>
        </w:tc>
      </w:tr>
    </w:tbl>
    <w:p w14:paraId="7021F153">
      <w:pPr>
        <w:rPr>
          <w:rFonts w:hint="eastAsia"/>
          <w:lang w:eastAsia="zh"/>
          <w:woUserID w:val="1"/>
        </w:rPr>
      </w:pPr>
    </w:p>
    <w:p w14:paraId="3E144B74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数据处理：</w:t>
      </w:r>
    </w:p>
    <w:p w14:paraId="5D3E64C1">
      <w:pPr>
        <w:ind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din：归一化，标签化，历史序列填充，衍生特征</w:t>
      </w:r>
    </w:p>
    <w:p w14:paraId="229B5FEF">
      <w:pPr>
        <w:ind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gdbt：类目emmbedding，历史序列训练word2vec，衍生特征</w:t>
      </w:r>
    </w:p>
    <w:p w14:paraId="19F39504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68AD9BC1">
      <w:pPr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评估报告：</w:t>
      </w:r>
    </w:p>
    <w:p w14:paraId="52822B00">
      <w:pPr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din:</w:t>
      </w:r>
    </w:p>
    <w:p w14:paraId="55B41327">
      <w:pPr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drawing>
          <wp:inline distT="0" distB="0" distL="114300" distR="114300">
            <wp:extent cx="3382010" cy="1149985"/>
            <wp:effectExtent l="0" t="0" r="889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89C2">
      <w:pPr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gbdt:</w:t>
      </w:r>
    </w:p>
    <w:p w14:paraId="5D943A59">
      <w:pPr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drawing>
          <wp:inline distT="0" distB="0" distL="114300" distR="114300">
            <wp:extent cx="3343275" cy="1095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BF6E">
      <w:pPr>
        <w:pStyle w:val="5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历史版本4：</w:t>
      </w:r>
    </w:p>
    <w:p w14:paraId="1DFD91E5">
      <w:pPr>
        <w:bidi w:val="0"/>
        <w:jc w:val="left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目标：1.播放时长大于5s</w:t>
      </w:r>
    </w:p>
    <w:p w14:paraId="7F2EE728">
      <w:pPr>
        <w:bidi w:val="0"/>
        <w:jc w:val="left"/>
        <w:rPr>
          <w:rFonts w:hint="eastAsia"/>
          <w:lang w:eastAsia="zh"/>
          <w:woUserID w:val="1"/>
        </w:rPr>
      </w:pPr>
    </w:p>
    <w:p w14:paraId="4F4A9453">
      <w:pPr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样本：</w:t>
      </w:r>
    </w:p>
    <w:p w14:paraId="73AD6219">
      <w:pPr>
        <w:ind w:left="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总量：300万</w:t>
      </w:r>
    </w:p>
    <w:p w14:paraId="2A899D87">
      <w:pPr>
        <w:ind w:left="42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正样本：150万</w:t>
      </w:r>
    </w:p>
    <w:p w14:paraId="43CC9C82">
      <w:pPr>
        <w:ind w:left="42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负样本：150万</w:t>
      </w:r>
    </w:p>
    <w:p w14:paraId="14E2F99B">
      <w:pPr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 xml:space="preserve">    权重：以观看时长作为样本权重</w:t>
      </w:r>
    </w:p>
    <w:p w14:paraId="5A0D8ABC">
      <w:pPr>
        <w:ind w:left="840" w:leftChars="0" w:firstLine="420" w:firstLineChars="0"/>
        <w:rPr>
          <w:rFonts w:hint="eastAsia"/>
          <w:lang w:eastAsia="zh"/>
          <w:woUserID w:val="1"/>
        </w:rPr>
      </w:pPr>
    </w:p>
    <w:p w14:paraId="214D0613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模型：din</w:t>
      </w:r>
    </w:p>
    <w:p w14:paraId="0CF7D60A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召回：采用多路召回策略</w:t>
      </w:r>
    </w:p>
    <w:p w14:paraId="30AAB91B">
      <w:pPr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规则：有浏览历史走模型，无历史走冷启动，计算视频热度</w:t>
      </w:r>
    </w:p>
    <w:p w14:paraId="2B533760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73BAAA8B">
      <w:pPr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可用特征：</w:t>
      </w:r>
    </w:p>
    <w:tbl>
      <w:tblPr>
        <w:tblStyle w:val="11"/>
        <w:tblW w:w="758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5"/>
        <w:gridCol w:w="2661"/>
        <w:gridCol w:w="1530"/>
      </w:tblGrid>
      <w:tr w14:paraId="5F82D2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0EF845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视频id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67091F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video_id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3B06B8B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0%</w:t>
            </w:r>
          </w:p>
        </w:tc>
      </w:tr>
      <w:tr w14:paraId="2BBD1E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10D8B3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手机号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3AA264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serv_number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325FCB9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0%</w:t>
            </w:r>
          </w:p>
        </w:tc>
      </w:tr>
      <w:tr w14:paraId="32AA50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E944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是否分省视频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F9F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is_prov_video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9E12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0%</w:t>
            </w:r>
          </w:p>
        </w:tc>
      </w:tr>
      <w:tr w14:paraId="45F857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57D7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是否15秒以内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ED5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is_15s_video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ABC2D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0%</w:t>
            </w:r>
          </w:p>
        </w:tc>
      </w:tr>
      <w:tr w14:paraId="3192ED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433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是否60秒以内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048E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is_60s_video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B3989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0%</w:t>
            </w:r>
          </w:p>
        </w:tc>
      </w:tr>
      <w:tr w14:paraId="3A55C4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3C40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是否30分钟以内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78C1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is_30m_video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55702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0%</w:t>
            </w:r>
          </w:p>
        </w:tc>
      </w:tr>
      <w:tr w14:paraId="0DE74C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B227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是否近3天上架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5664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is_3d_update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6F5F8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0%</w:t>
            </w:r>
          </w:p>
        </w:tc>
      </w:tr>
      <w:tr w14:paraId="2E55EA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4C9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是否近7天上架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660C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is_7d_update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E8F92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0%</w:t>
            </w:r>
          </w:p>
        </w:tc>
      </w:tr>
      <w:tr w14:paraId="219931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45C2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一级标签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0239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product_type1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FC60E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2%</w:t>
            </w:r>
          </w:p>
        </w:tc>
      </w:tr>
      <w:tr w14:paraId="3CBD68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7D9A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二级标签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A5B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product_type2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6FD7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2%</w:t>
            </w:r>
          </w:p>
        </w:tc>
      </w:tr>
      <w:tr w14:paraId="01BEC3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BC9A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是否营销类视频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32D5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is_market_video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831E0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2%</w:t>
            </w:r>
          </w:p>
        </w:tc>
      </w:tr>
      <w:tr w14:paraId="6726F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428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省份编码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422F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prov_code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ABF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0%</w:t>
            </w:r>
          </w:p>
        </w:tc>
      </w:tr>
      <w:tr w14:paraId="61DD65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2CD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近7日平均播放时长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729D8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watch_avg_time_7day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492BA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33%</w:t>
            </w:r>
          </w:p>
        </w:tc>
      </w:tr>
      <w:tr w14:paraId="3AD092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205C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近7日5s有效观看占比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0742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watch_finish_ratio_7day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97B51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33%</w:t>
            </w:r>
          </w:p>
        </w:tc>
      </w:tr>
      <w:tr w14:paraId="79CFED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6A6F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近14日平均播放时长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D07B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watch_avg_time_14day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4B7E7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19%</w:t>
            </w:r>
          </w:p>
        </w:tc>
      </w:tr>
      <w:tr w14:paraId="2BF070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6BA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近14日5s有效观看占比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1916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watch_finish_ratio_14day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162D9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19%</w:t>
            </w:r>
          </w:p>
        </w:tc>
      </w:tr>
      <w:tr w14:paraId="426DC7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B756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近30日平均播放时长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AB4A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watch_avg_time_30day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6CBBA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0%</w:t>
            </w:r>
          </w:p>
        </w:tc>
      </w:tr>
      <w:tr w14:paraId="2824B2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47A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近30日5s有效观看占比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C522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watch_finish_ratio_30day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CAFC8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0%</w:t>
            </w:r>
          </w:p>
        </w:tc>
      </w:tr>
      <w:tr w14:paraId="024FDF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858E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视频时长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A35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env_video_time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64AA9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0%</w:t>
            </w:r>
          </w:p>
        </w:tc>
      </w:tr>
      <w:tr w14:paraId="4511C5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8B68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点赞数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AD85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feed_like_count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B3690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3%</w:t>
            </w:r>
          </w:p>
        </w:tc>
      </w:tr>
      <w:tr w14:paraId="3AF55A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8C5D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转发数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6115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feed_share_count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EA990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3%</w:t>
            </w:r>
          </w:p>
        </w:tc>
      </w:tr>
      <w:tr w14:paraId="066921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0DD3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本月视频播放人数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94C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cur_play_video_cnt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F0E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28%</w:t>
            </w:r>
          </w:p>
        </w:tc>
      </w:tr>
      <w:tr w14:paraId="12C7D0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5E2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本月视频播放人数占比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2F4A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cur_play_video_ratio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4FC0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28%</w:t>
            </w:r>
          </w:p>
        </w:tc>
      </w:tr>
      <w:tr w14:paraId="3E5FF3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59D5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本月平均播放时长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8E4A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cur_avg_watch_time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83D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28%</w:t>
            </w:r>
          </w:p>
        </w:tc>
      </w:tr>
      <w:tr w14:paraId="24079F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EDB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本月视频5s播放占比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AED9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cur_5s_video_ratio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C1723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28%</w:t>
            </w:r>
          </w:p>
        </w:tc>
      </w:tr>
      <w:tr w14:paraId="3246E4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5052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上月视频播放人数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A6A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pre_play_video_cnt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402DF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29%</w:t>
            </w:r>
          </w:p>
        </w:tc>
      </w:tr>
      <w:tr w14:paraId="64B5B8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E513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上月视频播放人数占比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746F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pre_play_video_ratio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4B6F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29%</w:t>
            </w:r>
          </w:p>
        </w:tc>
      </w:tr>
      <w:tr w14:paraId="111F5B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FA72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上月平均播放时长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4F55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pre_avg_watch_time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7E97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29%</w:t>
            </w:r>
          </w:p>
        </w:tc>
      </w:tr>
      <w:tr w14:paraId="1181AC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2A7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上月视频5s播放占比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257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pre_5s_video_ratio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0E232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29%</w:t>
            </w:r>
          </w:p>
        </w:tc>
      </w:tr>
      <w:tr w14:paraId="15E06F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6E4A03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目标视频有效播放频次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2E2218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watch_cnt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66F83A57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0C2EA6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56201F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目标视频类目1历史观看频次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6E5729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type1_cnt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42E5FD87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25AE63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3DEE22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目标视频类目2历史观看频次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7B4EED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type2_cnt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720BA4C0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4F01DE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27098E5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历史最大播放时长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54ADA2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max_watch_time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04A667B6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18CBC5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006003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历史最小播放时长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3602E6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min_watch_time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6F88470B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73688D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651BCA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历史视频时长最大值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4E31BD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max_video_time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3E182DA2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219E61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786B90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历史视频时长最小值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6315F6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min_video_time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3BD7A56F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1DE900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21A697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历史视频时长均值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2A3918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avg_video_time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015A8F4C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6DA5C1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 w14:paraId="157B76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历史有效播放视频id序列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 w14:paraId="057E2E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hist_video_id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 w14:paraId="481B5A7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21%</w:t>
            </w:r>
          </w:p>
        </w:tc>
      </w:tr>
      <w:tr w14:paraId="4F215F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 w14:paraId="5BECFD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历史有效播放视频类目1序列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 w14:paraId="4BBBBE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hist_product_type1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 w14:paraId="5659A84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21%</w:t>
            </w:r>
          </w:p>
        </w:tc>
      </w:tr>
      <w:tr w14:paraId="1B070B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436" w:type="dxa"/>
          <w:trHeight w:val="390" w:hRule="atLeast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 w14:paraId="184437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历史有效播放视频类目2序列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 w14:paraId="331FBD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hist_product_type2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 w14:paraId="0E48F7D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:woUserID w:val="1"/>
              </w:rPr>
              <w:t>21%</w:t>
            </w:r>
          </w:p>
        </w:tc>
      </w:tr>
    </w:tbl>
    <w:p w14:paraId="7798FC24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56253AF5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数据处理：</w:t>
      </w:r>
    </w:p>
    <w:p w14:paraId="2CDC8FB7">
      <w:pPr>
        <w:ind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din：归一化，标签化，历史序列填充，衍生特征</w:t>
      </w:r>
    </w:p>
    <w:p w14:paraId="763B4019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1D36C7DE">
      <w:pPr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模型推理优化：</w:t>
      </w:r>
    </w:p>
    <w:p w14:paraId="08C0D461">
      <w:pPr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启用XLA、并行计算和模型预热</w:t>
      </w:r>
    </w:p>
    <w:p w14:paraId="31E14D80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18ECA003">
      <w:pPr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离线效果：</w:t>
      </w:r>
    </w:p>
    <w:p w14:paraId="35314D44">
      <w:pPr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drawing>
          <wp:inline distT="0" distB="0" distL="114300" distR="114300">
            <wp:extent cx="3101975" cy="1055370"/>
            <wp:effectExtent l="0" t="0" r="317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574B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2F32391C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50C36987">
      <w:pPr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上线效果（模型D）：</w:t>
      </w:r>
    </w:p>
    <w:p w14:paraId="14AD5784">
      <w:pPr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5s播放占比相比以前历史版本C有明显提升，提升幅度6% - 11%</w:t>
      </w:r>
    </w:p>
    <w:p w14:paraId="3C4419E5">
      <w:pPr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drawing>
          <wp:inline distT="0" distB="0" distL="114300" distR="114300">
            <wp:extent cx="5265420" cy="1017905"/>
            <wp:effectExtent l="0" t="0" r="1143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92CE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65CDF845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46C6BCDF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58D5E1EE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64432263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6E6E3894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36942181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10A43470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119B7D09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2033B956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62C1ECC9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02832126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07C9DD63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4A81A175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70701EC4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38075A98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653B48B7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64360669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1F16C463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5AB0AC2C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095CAD23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27C1846B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72396E09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1AD39079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197DAE76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59950335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3445AB05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2F862EE5">
      <w:pPr>
        <w:pStyle w:val="5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历史版本5：</w:t>
      </w:r>
    </w:p>
    <w:p w14:paraId="36F1A42E">
      <w:pPr>
        <w:bidi w:val="0"/>
        <w:jc w:val="left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目标：1.播放时长大于5s</w:t>
      </w:r>
    </w:p>
    <w:p w14:paraId="7099253C">
      <w:pPr>
        <w:bidi w:val="0"/>
        <w:jc w:val="left"/>
        <w:rPr>
          <w:rFonts w:hint="eastAsia"/>
          <w:lang w:eastAsia="zh"/>
          <w:woUserID w:val="1"/>
        </w:rPr>
      </w:pPr>
    </w:p>
    <w:p w14:paraId="1E302B88">
      <w:pPr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样本：</w:t>
      </w:r>
    </w:p>
    <w:p w14:paraId="35DB01DD">
      <w:pPr>
        <w:ind w:left="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总量：300万</w:t>
      </w:r>
    </w:p>
    <w:p w14:paraId="61953E66">
      <w:pPr>
        <w:ind w:left="42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正样本：150万</w:t>
      </w:r>
    </w:p>
    <w:p w14:paraId="4C3F1DAB">
      <w:pPr>
        <w:ind w:left="42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负样本：150万</w:t>
      </w:r>
    </w:p>
    <w:p w14:paraId="1F023A7E">
      <w:pPr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 xml:space="preserve">    权重：以观看时长作为样本权重</w:t>
      </w:r>
    </w:p>
    <w:p w14:paraId="36032ED0">
      <w:pPr>
        <w:ind w:left="840" w:leftChars="0" w:firstLine="420" w:firstLineChars="0"/>
        <w:rPr>
          <w:rFonts w:hint="eastAsia"/>
          <w:lang w:eastAsia="zh"/>
          <w:woUserID w:val="1"/>
        </w:rPr>
      </w:pPr>
    </w:p>
    <w:p w14:paraId="0B862470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模型：din</w:t>
      </w:r>
    </w:p>
    <w:p w14:paraId="520F07F0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召回：采用多路召回策略，并增加多样性扩展</w:t>
      </w:r>
    </w:p>
    <w:p w14:paraId="1843BBEC">
      <w:pPr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规则：有浏览历史走模型，无历史走冷启动，计算视频热度</w:t>
      </w:r>
    </w:p>
    <w:p w14:paraId="24FDEAAF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4C18727E">
      <w:pPr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可用特征：</w:t>
      </w:r>
    </w:p>
    <w:p w14:paraId="04369BFB">
      <w:pPr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结合历史版本特征，再加上视频效率数据特征，以及用户历史序列衍生特征</w:t>
      </w:r>
    </w:p>
    <w:tbl>
      <w:tblPr>
        <w:tblW w:w="718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1"/>
        <w:gridCol w:w="2661"/>
        <w:gridCol w:w="1530"/>
      </w:tblGrid>
      <w:tr w14:paraId="7573F1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5A5C55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视频id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031459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video_id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056F61E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0%</w:t>
            </w:r>
          </w:p>
        </w:tc>
      </w:tr>
      <w:tr w14:paraId="04B46E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449E3B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手机号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2B8CA3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serv_number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5DAC9C5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0%</w:t>
            </w:r>
          </w:p>
        </w:tc>
      </w:tr>
      <w:tr w14:paraId="4F51CA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1C6D6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是否分省视频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37D17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is_prov_video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E798B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0%</w:t>
            </w:r>
          </w:p>
        </w:tc>
      </w:tr>
      <w:tr w14:paraId="38826D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F22D0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是否15秒以内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872DA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is_15s_video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628E4E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0%</w:t>
            </w:r>
          </w:p>
        </w:tc>
      </w:tr>
      <w:tr w14:paraId="1AA963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EF036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是否60秒以内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4D335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is_60s_video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1A2AEB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0%</w:t>
            </w:r>
          </w:p>
        </w:tc>
      </w:tr>
      <w:tr w14:paraId="536263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45CE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是否30分钟以内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DFD3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is_30m_video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7D2177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0%</w:t>
            </w:r>
          </w:p>
        </w:tc>
      </w:tr>
      <w:tr w14:paraId="6DE09C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476F5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是否近3天上架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6FFFC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is_3d_update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A8CF29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0%</w:t>
            </w:r>
          </w:p>
        </w:tc>
      </w:tr>
      <w:tr w14:paraId="0F9CC4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53731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是否近7天上架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40F31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is_7d_update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C18BB1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0%</w:t>
            </w:r>
          </w:p>
        </w:tc>
      </w:tr>
      <w:tr w14:paraId="2CF8EE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60BD1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一级标签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FBC2C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product_type1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F885DB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2%</w:t>
            </w:r>
          </w:p>
        </w:tc>
      </w:tr>
      <w:tr w14:paraId="7E80DC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F7A37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二级标签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DF35F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product_type2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E6B7D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2%</w:t>
            </w:r>
          </w:p>
        </w:tc>
      </w:tr>
      <w:tr w14:paraId="2502BD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48445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是否营销类视频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4471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is_market_video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D9265F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2%</w:t>
            </w:r>
          </w:p>
        </w:tc>
      </w:tr>
      <w:tr w14:paraId="24A82E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3B7AD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省份编码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03C77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prov_code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E15632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0%</w:t>
            </w:r>
          </w:p>
        </w:tc>
      </w:tr>
      <w:tr w14:paraId="39329D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326A0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近7日平均播放时长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D388B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watch_avg_time_7day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3C240E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33%</w:t>
            </w:r>
          </w:p>
        </w:tc>
      </w:tr>
      <w:tr w14:paraId="09F084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79AA0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近7日5s有效观看占比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2449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watch_finish_ratio_7day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5FF399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33%</w:t>
            </w:r>
          </w:p>
        </w:tc>
      </w:tr>
      <w:tr w14:paraId="5DDD36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831C3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近14日平均播放时长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48231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watch_avg_time_14day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872E65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19%</w:t>
            </w:r>
          </w:p>
        </w:tc>
      </w:tr>
      <w:tr w14:paraId="6F1343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CB114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近14日5s有效观看占比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E1A25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watch_finish_ratio_14day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FFB9D7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19%</w:t>
            </w:r>
          </w:p>
        </w:tc>
      </w:tr>
      <w:tr w14:paraId="7858B6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298DF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近30日平均播放时长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4F2E8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watch_avg_time_30day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C21E2A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0%</w:t>
            </w:r>
          </w:p>
        </w:tc>
      </w:tr>
      <w:tr w14:paraId="7A226E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C59A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近30日5s有效观看占比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9CEB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watch_finish_ratio_30day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FD9EC3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0%</w:t>
            </w:r>
          </w:p>
        </w:tc>
      </w:tr>
      <w:tr w14:paraId="3CB5C8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FBCAA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视频时长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4C30A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env_video_time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B2FDB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0%</w:t>
            </w:r>
          </w:p>
        </w:tc>
      </w:tr>
      <w:tr w14:paraId="5EBD09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0D25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点赞数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E69B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feed_like_count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0947FB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3%</w:t>
            </w:r>
          </w:p>
        </w:tc>
      </w:tr>
      <w:tr w14:paraId="552FF5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4F49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转发数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CAC1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feed_share_count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133EC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3%</w:t>
            </w:r>
          </w:p>
        </w:tc>
      </w:tr>
      <w:tr w14:paraId="2AC0F5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83C56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本月视频播放人数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27A0D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cur_play_video_cnt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E446C0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28%</w:t>
            </w:r>
          </w:p>
        </w:tc>
      </w:tr>
      <w:tr w14:paraId="10589B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93DC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本月视频播放人数占比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A4FE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cur_play_video_ratio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C85F45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28%</w:t>
            </w:r>
          </w:p>
        </w:tc>
      </w:tr>
      <w:tr w14:paraId="2FD9EF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DADF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本月平均播放时长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F4CF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cur_avg_watch_time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F781C6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28%</w:t>
            </w:r>
          </w:p>
        </w:tc>
      </w:tr>
      <w:tr w14:paraId="46FB90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3AD1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本月视频5s播放占比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66DD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cur_5s_video_ratio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75D97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28%</w:t>
            </w:r>
          </w:p>
        </w:tc>
      </w:tr>
      <w:tr w14:paraId="629EA6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F005B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上月视频播放人数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B6BE3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pre_play_video_cnt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B32AD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29%</w:t>
            </w:r>
          </w:p>
        </w:tc>
      </w:tr>
      <w:tr w14:paraId="4B25F3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EF5E9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上月视频播放人数占比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11C6D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pre_play_video_ratio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15E53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29%</w:t>
            </w:r>
          </w:p>
        </w:tc>
      </w:tr>
      <w:tr w14:paraId="076050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C6D00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上月平均播放时长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399C0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pre_avg_watch_time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17ACA9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29%</w:t>
            </w:r>
          </w:p>
        </w:tc>
      </w:tr>
      <w:tr w14:paraId="2D8CC0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CFFDD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上月视频5s播放占比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6B01F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pre_5s_video_ratio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4B6253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29%</w:t>
            </w:r>
          </w:p>
        </w:tc>
      </w:tr>
      <w:tr w14:paraId="6C7EC3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6DBAC8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近3天点赞量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01EC73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like_3d_cnt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55AD4038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0EA5B0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6A4E02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近3天分享量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73E283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share_3d_cnt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3C4171A1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3A0505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7F5C0B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近3天播放次数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745343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play_video_3d_cnt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2F549B37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092EDD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707F7E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近3天播放占比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21AB9F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play_video_3d_ratio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475839D9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103CF5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5D1E7E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近3天平均观看时长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20AF7D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avg_3d_watch_time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03386201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0AB266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491CF8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近3天5s播放占比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1ED153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video_5s_3d_ratio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58E6CADA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01F86F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653458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近7天点赞量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11135F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like_7d_cnt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4DFC4CA0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0E93F7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2E6E1F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近7天分享量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424C61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share_7d_cnt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1ADDE1AF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59628E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4288CB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近7天播放次数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130198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play_video_7d_cnt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27FE9900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555F03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2FDE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近7天播放占比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64B0F2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play_video_7d_ratio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736DD8C5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67E2F4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44F975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近7天平均观看时长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55CF22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avg_7d_watch_time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1929C98E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09D0C8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065CEA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近7天5s播放占比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712E15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video_5s_7d_ratio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68BF5602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600AE2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5FB10C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近14天点赞量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7403C7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like_14d_cnt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2A143314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1764CE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0DCC70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近14天分享量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5CD0E2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share_14d_cnt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4690E37E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47E8E6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56A5D1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近14天播放次数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3F5930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play_video_14d_cnt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6E86CF55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3597C2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46991A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近14天播放占比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444056E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play_video_14d_ratio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0D0B9A69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489D57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37071D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近14天平均观看时长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4FFA5C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avg_14d_watch_time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2FF265F2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4DA14D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4C35B6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近14天5s播放占比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3ABFA1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video_14s_7d_ratio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14:paraId="38C2F20A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68B38D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68D027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星期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71875B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7EBEF3A6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16E360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56BC51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时间段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26DD98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time_period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6C9AA625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0847AA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0B9522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时间间隔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19EE04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interval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4552D5BF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586438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2A979C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目标视频有效播放频次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6495C3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watch_cnt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2C391DE6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434336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173A75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目标视频类目1历史观看频次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5A39CA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type1_cnt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5AC00865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18B0D9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59D526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目标视频类目1历史3天观看频次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302E4A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type1_3day_cnt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147BB49F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1E88A1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14113E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目标视频类目1历史7天观看频次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1527DB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type1_7day_cnt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1B4B33E3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047007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62383F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目标视频类目1历史14天观看频次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734EB9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type1_14day_cnt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2DCEF020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1A2321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4E6AE6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目标视频类目2历史观看频次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551126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type2_cnt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51401689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01F102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26401A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目标视频类目2历史3天观看频次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720C95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type2_3day_cnt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64F63CE4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28ECF5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3404AB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目标视频类目2历史7天观看频次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7583F0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type2_7day_cnt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2CBB9D06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6E6158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00E30D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目标视频类目2历史14天观看频次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1B5BCC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type2_14day_cnt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3E1A9603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381EA7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0A318E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历史最大播放时长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775791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max_watch_time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4EFB756D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22996D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4D7B1E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历史最小播放时长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6502C9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min_watch_time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393C5DEB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55FEDB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751769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历史视频时长最大值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650BBA8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max_video_time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09DD1D30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00B5B9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266B2A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历史视频时长最小值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175929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min_video_time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312CCEF6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34EA33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24CE77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历史视频时长均值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5BC4D2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avg_video_time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14:paraId="7C6C0DCE">
            <w:pP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</w:p>
        </w:tc>
      </w:tr>
      <w:tr w14:paraId="0163B2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 w14:paraId="7AF54F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历史有效播放视频id序列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 w14:paraId="3E4E91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hist_video_id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 w14:paraId="772169F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21%</w:t>
            </w:r>
          </w:p>
        </w:tc>
      </w:tr>
      <w:tr w14:paraId="574A5E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 w14:paraId="0AE039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历史有效播放视频类目1序列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 w14:paraId="3B3AFE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hist_product_type1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 w14:paraId="4FFA8C0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21%</w:t>
            </w:r>
          </w:p>
        </w:tc>
      </w:tr>
      <w:tr w14:paraId="264F68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 w14:paraId="746743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历史有效播放视频类目2序列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 w14:paraId="725384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hist_product_type2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 w14:paraId="6923940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  <w:woUserID w:val="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:woUserID w:val="1"/>
              </w:rPr>
              <w:t>21%</w:t>
            </w:r>
          </w:p>
        </w:tc>
      </w:tr>
    </w:tbl>
    <w:p w14:paraId="3EFC4C09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5C897A20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数据处理：</w:t>
      </w:r>
    </w:p>
    <w:p w14:paraId="6B3E116E">
      <w:pPr>
        <w:ind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din：归一化，标签化，历史序列填充，衍生特征</w:t>
      </w:r>
    </w:p>
    <w:p w14:paraId="08282249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00D7A468">
      <w:pPr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模型推理优化：</w:t>
      </w:r>
    </w:p>
    <w:p w14:paraId="096EC9EE">
      <w:pPr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启用XLA、并行计算和模型预热</w:t>
      </w:r>
    </w:p>
    <w:p w14:paraId="18259FC0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3F725BCE">
      <w:pPr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离线效果：</w:t>
      </w:r>
    </w:p>
    <w:p w14:paraId="60853C89">
      <w:pPr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drawing>
          <wp:inline distT="0" distB="0" distL="114300" distR="114300">
            <wp:extent cx="3209925" cy="10763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410F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49A6F848">
      <w:pPr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上线效果（模型B</w:t>
      </w:r>
      <w:bookmarkStart w:id="0" w:name="_GoBack"/>
      <w:bookmarkEnd w:id="0"/>
      <w:r>
        <w:rPr>
          <w:rFonts w:hint="eastAsia"/>
          <w:lang w:eastAsia="zh"/>
          <w:woUserID w:val="1"/>
        </w:rPr>
        <w:t>）：</w:t>
      </w:r>
    </w:p>
    <w:p w14:paraId="4FC8507E">
      <w:pPr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5s播放占比相比以前历史版本D有明显提升，提升幅度6%</w:t>
      </w:r>
    </w:p>
    <w:p w14:paraId="1CF2D225">
      <w:pPr>
        <w:ind w:left="0" w:leftChars="0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drawing>
          <wp:inline distT="0" distB="0" distL="114300" distR="114300">
            <wp:extent cx="5262245" cy="1228090"/>
            <wp:effectExtent l="0" t="0" r="1460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8D1C">
      <w:pPr>
        <w:pStyle w:val="2"/>
        <w:bidi w:val="0"/>
        <w:ind w:left="0" w:leftChars="0" w:firstLine="0" w:firstLineChars="0"/>
        <w:rPr>
          <w:rFonts w:hint="eastAsia"/>
          <w:lang w:eastAsia="zh"/>
          <w:woUserID w:val="2"/>
        </w:rPr>
      </w:pPr>
      <w:r>
        <w:rPr>
          <w:rFonts w:hint="eastAsia"/>
          <w:lang w:eastAsia="zh"/>
          <w:woUserID w:val="2"/>
        </w:rPr>
        <w:t>模型复盘和优化计划</w:t>
      </w:r>
    </w:p>
    <w:p w14:paraId="464EE45A">
      <w:pPr>
        <w:numPr>
          <w:ilvl w:val="0"/>
          <w:numId w:val="2"/>
        </w:numPr>
        <w:ind w:left="0" w:leftChars="0" w:firstLine="0" w:firstLineChars="0"/>
        <w:rPr>
          <w:rFonts w:hint="eastAsia"/>
          <w:lang w:eastAsia="zh"/>
          <w:woUserID w:val="2"/>
        </w:rPr>
      </w:pPr>
      <w:r>
        <w:rPr>
          <w:rFonts w:hint="eastAsia"/>
          <w:lang w:eastAsia="zh"/>
          <w:woUserID w:val="2"/>
        </w:rPr>
        <w:t>数据方面1</w:t>
      </w:r>
    </w:p>
    <w:p w14:paraId="02AEAADC">
      <w:pPr>
        <w:numPr>
          <w:ilvl w:val="0"/>
          <w:numId w:val="0"/>
        </w:numPr>
        <w:ind w:leftChars="0"/>
        <w:rPr>
          <w:rFonts w:hint="eastAsia"/>
          <w:lang w:eastAsia="zh"/>
          <w:woUserID w:val="2"/>
        </w:rPr>
      </w:pPr>
      <w:r>
        <w:rPr>
          <w:rFonts w:hint="eastAsia"/>
          <w:lang w:eastAsia="zh"/>
          <w:woUserID w:val="2"/>
        </w:rPr>
        <w:t>数据要区分用户数据，还是产品数据，目前看，数据还是没用完全使用。</w:t>
      </w:r>
    </w:p>
    <w:p w14:paraId="44E6EF90">
      <w:pPr>
        <w:numPr>
          <w:ilvl w:val="0"/>
          <w:numId w:val="0"/>
        </w:numPr>
        <w:ind w:leftChars="0"/>
        <w:rPr>
          <w:rFonts w:hint="eastAsia"/>
          <w:lang w:eastAsia="zh"/>
          <w:woUserID w:val="2"/>
        </w:rPr>
      </w:pPr>
      <w:r>
        <w:rPr>
          <w:rFonts w:hint="eastAsia"/>
          <w:lang w:eastAsia="zh"/>
          <w:woUserID w:val="2"/>
        </w:rPr>
        <w:t>2、数据方面2</w:t>
      </w:r>
    </w:p>
    <w:p w14:paraId="05FE9C46">
      <w:pPr>
        <w:numPr>
          <w:ilvl w:val="0"/>
          <w:numId w:val="3"/>
        </w:numPr>
        <w:ind w:leftChars="0"/>
        <w:rPr>
          <w:rFonts w:hint="eastAsia"/>
          <w:lang w:eastAsia="zh"/>
          <w:woUserID w:val="2"/>
        </w:rPr>
      </w:pPr>
      <w:r>
        <w:rPr>
          <w:rFonts w:hint="eastAsia"/>
          <w:lang w:eastAsia="zh"/>
          <w:woUserID w:val="2"/>
        </w:rPr>
        <w:t>完全没有用户基础画像数据（如年龄、性别、职业、使用套餐价格、兴趣标签、）</w:t>
      </w:r>
    </w:p>
    <w:p w14:paraId="4C6931C1">
      <w:pPr>
        <w:numPr>
          <w:ilvl w:val="0"/>
          <w:numId w:val="3"/>
        </w:numPr>
        <w:ind w:leftChars="0"/>
        <w:rPr>
          <w:rFonts w:hint="eastAsia"/>
          <w:lang w:eastAsia="zh"/>
          <w:woUserID w:val="2"/>
        </w:rPr>
      </w:pPr>
      <w:r>
        <w:rPr>
          <w:rFonts w:hint="eastAsia"/>
          <w:lang w:eastAsia="zh"/>
          <w:woUserID w:val="2"/>
        </w:rPr>
        <w:t>没有用户的行为的视频类标信息（比如点赞视频、分享视频，观看视频），即与视频发生的时间关系。</w:t>
      </w:r>
    </w:p>
    <w:p w14:paraId="2E2D3D25">
      <w:pPr>
        <w:numPr>
          <w:ilvl w:val="0"/>
          <w:numId w:val="3"/>
        </w:numPr>
        <w:ind w:leftChars="0"/>
        <w:rPr>
          <w:rFonts w:hint="eastAsia"/>
          <w:lang w:eastAsia="zh"/>
          <w:woUserID w:val="2"/>
        </w:rPr>
      </w:pPr>
      <w:r>
        <w:rPr>
          <w:rFonts w:hint="eastAsia"/>
          <w:lang w:eastAsia="zh"/>
          <w:woUserID w:val="2"/>
        </w:rPr>
        <w:t>完全没有产品的属性数据</w:t>
      </w:r>
    </w:p>
    <w:p w14:paraId="065C577F">
      <w:pPr>
        <w:numPr>
          <w:ilvl w:val="0"/>
          <w:numId w:val="3"/>
        </w:numPr>
        <w:ind w:leftChars="0"/>
        <w:rPr>
          <w:rFonts w:hint="eastAsia"/>
          <w:lang w:eastAsia="zh"/>
          <w:woUserID w:val="2"/>
        </w:rPr>
      </w:pPr>
      <w:r>
        <w:rPr>
          <w:rFonts w:hint="eastAsia"/>
          <w:lang w:eastAsia="zh"/>
          <w:woUserID w:val="2"/>
        </w:rPr>
        <w:t>确实用户与某个视频之间的关系，比如这条样本，只知道部分用户观看信息，视频本身的播放信息，但是这个用户对这个视频的行为信息没有。</w:t>
      </w:r>
    </w:p>
    <w:p w14:paraId="5651C112">
      <w:pPr>
        <w:numPr>
          <w:ilvl w:val="0"/>
          <w:numId w:val="3"/>
        </w:numPr>
        <w:ind w:leftChars="0"/>
        <w:rPr>
          <w:rFonts w:hint="eastAsia"/>
          <w:lang w:eastAsia="zh"/>
          <w:woUserID w:val="2"/>
        </w:rPr>
      </w:pPr>
      <w:r>
        <w:rPr>
          <w:rFonts w:hint="eastAsia"/>
          <w:lang w:eastAsia="zh"/>
          <w:woUserID w:val="2"/>
        </w:rPr>
        <w:t>缺少实时数据，用户进来后的实时行为，无法传递给模型侧。</w:t>
      </w:r>
    </w:p>
    <w:p w14:paraId="144EBE05">
      <w:pPr>
        <w:numPr>
          <w:ilvl w:val="0"/>
          <w:numId w:val="0"/>
        </w:numPr>
        <w:rPr>
          <w:rFonts w:hint="eastAsia"/>
          <w:lang w:eastAsia="zh"/>
          <w:woUserID w:val="2"/>
        </w:rPr>
      </w:pPr>
      <w:r>
        <w:rPr>
          <w:rFonts w:hint="eastAsia"/>
          <w:lang w:eastAsia="zh"/>
          <w:woUserID w:val="2"/>
        </w:rPr>
        <w:t>这两类数据的缺失，导致用户目前的行为数据，很难与实际产品产生关系，两者之间没有形成关联。导致模型是无法学习和挖掘到用户的兴趣和产品的客群的。</w:t>
      </w:r>
    </w:p>
    <w:p w14:paraId="243B833B">
      <w:pPr>
        <w:numPr>
          <w:ilvl w:val="0"/>
          <w:numId w:val="0"/>
        </w:numPr>
        <w:rPr>
          <w:rFonts w:hint="eastAsia"/>
          <w:lang w:eastAsia="zh"/>
          <w:woUserID w:val="2"/>
        </w:rPr>
      </w:pPr>
    </w:p>
    <w:p w14:paraId="72454EE4">
      <w:pPr>
        <w:ind w:left="0" w:leftChars="0" w:firstLine="0" w:firstLineChars="0"/>
        <w:rPr>
          <w:rFonts w:hint="eastAsia"/>
          <w:lang w:eastAsia="zh"/>
          <w:woUserID w:val="2"/>
        </w:rPr>
      </w:pPr>
      <w:r>
        <w:rPr>
          <w:rFonts w:hint="eastAsia"/>
          <w:lang w:eastAsia="zh"/>
          <w:woUserID w:val="2"/>
        </w:rPr>
        <w:t>3、模型方面</w:t>
      </w:r>
    </w:p>
    <w:p w14:paraId="294A43C6">
      <w:pPr>
        <w:ind w:left="0" w:leftChars="0" w:firstLine="0" w:firstLineChars="0"/>
        <w:rPr>
          <w:rFonts w:hint="eastAsia"/>
          <w:lang w:eastAsia="zh"/>
          <w:woUserID w:val="2"/>
        </w:rPr>
      </w:pPr>
      <w:r>
        <w:rPr>
          <w:rFonts w:hint="eastAsia"/>
          <w:lang w:eastAsia="zh"/>
          <w:woUserID w:val="2"/>
        </w:rPr>
        <w:t>1、目前是业务规则召回，然后模型排序。这导致模型对整个推荐的影响较弱。这些按照业务召回的产品，可能本身就不是用户的兴趣爱好。</w:t>
      </w:r>
    </w:p>
    <w:p w14:paraId="3F3F1693">
      <w:pPr>
        <w:ind w:left="0" w:leftChars="0" w:firstLine="0" w:firstLineChars="0"/>
        <w:rPr>
          <w:rFonts w:hint="eastAsia"/>
          <w:lang w:eastAsia="zh"/>
          <w:woUserID w:val="2"/>
        </w:rPr>
      </w:pPr>
      <w:r>
        <w:rPr>
          <w:rFonts w:hint="eastAsia"/>
          <w:lang w:eastAsia="zh"/>
          <w:woUserID w:val="2"/>
        </w:rPr>
        <w:t>2、召回或者排序模型中，没有冷启动策略，新用户也默认按照业务规则召回和模型排序。</w:t>
      </w:r>
    </w:p>
    <w:p w14:paraId="7784A759">
      <w:pPr>
        <w:ind w:left="0" w:leftChars="0" w:firstLine="0" w:firstLineChars="0"/>
        <w:rPr>
          <w:rFonts w:hint="eastAsia"/>
          <w:lang w:eastAsia="zh"/>
          <w:woUserID w:val="2"/>
        </w:rPr>
      </w:pPr>
      <w:r>
        <w:rPr>
          <w:rFonts w:hint="eastAsia"/>
          <w:lang w:eastAsia="zh"/>
          <w:woUserID w:val="2"/>
        </w:rPr>
        <w:t>3、加入规则，统计热门视频，对新用户直接推荐热门产品。</w:t>
      </w:r>
    </w:p>
    <w:p w14:paraId="3C19AF41">
      <w:pPr>
        <w:ind w:left="0" w:leftChars="0" w:firstLine="0" w:firstLineChars="0"/>
        <w:rPr>
          <w:rFonts w:hint="eastAsia"/>
          <w:lang w:eastAsia="zh"/>
          <w:woUserID w:val="2"/>
        </w:rPr>
      </w:pPr>
    </w:p>
    <w:p w14:paraId="05F793C0">
      <w:pPr>
        <w:ind w:left="0" w:leftChars="0" w:firstLine="0" w:firstLineChars="0"/>
        <w:rPr>
          <w:rFonts w:hint="eastAsia"/>
          <w:lang w:eastAsia="zh"/>
          <w:woUserID w:val="2"/>
        </w:rPr>
      </w:pPr>
    </w:p>
    <w:p w14:paraId="531078AD">
      <w:pPr>
        <w:ind w:left="0" w:leftChars="0" w:firstLine="0" w:firstLineChars="0"/>
        <w:rPr>
          <w:rFonts w:hint="eastAsia"/>
          <w:lang w:eastAsia="zh"/>
          <w:woUserID w:val="2"/>
        </w:rPr>
      </w:pPr>
      <w:r>
        <w:rPr>
          <w:rFonts w:hint="eastAsia"/>
          <w:lang w:eastAsia="zh"/>
          <w:woUserID w:val="2"/>
        </w:rPr>
        <w:t>TODO：</w:t>
      </w:r>
    </w:p>
    <w:p w14:paraId="6D67DDAE">
      <w:pPr>
        <w:numPr>
          <w:ilvl w:val="0"/>
          <w:numId w:val="0"/>
        </w:numPr>
        <w:ind w:leftChars="0"/>
        <w:rPr>
          <w:rFonts w:hint="eastAsia"/>
          <w:lang w:eastAsia="zh"/>
          <w:woUserID w:val="2"/>
        </w:rPr>
      </w:pPr>
      <w:r>
        <w:rPr>
          <w:rFonts w:hint="eastAsia"/>
          <w:lang w:eastAsia="zh"/>
          <w:woUserID w:val="2"/>
        </w:rPr>
        <w:t>1、新版本模型上线，及效果分析。@威龙</w:t>
      </w:r>
    </w:p>
    <w:p w14:paraId="41488F14">
      <w:pPr>
        <w:numPr>
          <w:ilvl w:val="0"/>
          <w:numId w:val="0"/>
        </w:numPr>
        <w:ind w:leftChars="0"/>
        <w:rPr>
          <w:rFonts w:hint="eastAsia"/>
          <w:lang w:eastAsia="zh"/>
          <w:woUserID w:val="2"/>
        </w:rPr>
      </w:pPr>
      <w:r>
        <w:rPr>
          <w:rFonts w:hint="eastAsia"/>
          <w:lang w:eastAsia="zh"/>
          <w:woUserID w:val="2"/>
        </w:rPr>
        <w:t>2、模型全业务流程的梳理（召回、排序、展示）。@威龙@昆鹏</w:t>
      </w:r>
    </w:p>
    <w:p w14:paraId="47B65ACF">
      <w:pPr>
        <w:numPr>
          <w:ilvl w:val="0"/>
          <w:numId w:val="0"/>
        </w:numPr>
        <w:ind w:leftChars="0"/>
        <w:rPr>
          <w:rFonts w:hint="eastAsia"/>
          <w:lang w:eastAsia="zh"/>
          <w:woUserID w:val="2"/>
        </w:rPr>
      </w:pPr>
      <w:r>
        <w:rPr>
          <w:rFonts w:hint="eastAsia"/>
          <w:lang w:eastAsia="zh"/>
          <w:woUserID w:val="2"/>
        </w:rPr>
        <w:t>3、数据梳理和数据优化</w:t>
      </w:r>
    </w:p>
    <w:p w14:paraId="57C89444">
      <w:pPr>
        <w:numPr>
          <w:ilvl w:val="0"/>
          <w:numId w:val="0"/>
        </w:numPr>
        <w:rPr>
          <w:rFonts w:hint="eastAsia"/>
          <w:lang w:eastAsia="zh"/>
          <w:woUserID w:val="2"/>
        </w:rPr>
      </w:pPr>
      <w:r>
        <w:rPr>
          <w:rFonts w:hint="eastAsia"/>
          <w:lang w:eastAsia="zh"/>
          <w:woUserID w:val="2"/>
        </w:rPr>
        <w:t xml:space="preserve">（1）当前使用数据的详细准确梳理：目前有哪些用户数据、哪些产品数据、哪些构造的数据。搞到一个字典表中，不同类型的数据分别标识出来。@威龙@吴晨 </w:t>
      </w:r>
    </w:p>
    <w:p w14:paraId="6B7EF2A3">
      <w:pPr>
        <w:ind w:left="0" w:leftChars="0" w:firstLine="0" w:firstLineChars="0"/>
        <w:rPr>
          <w:rFonts w:hint="eastAsia"/>
          <w:lang w:eastAsia="zh"/>
          <w:woUserID w:val="2"/>
        </w:rPr>
      </w:pPr>
      <w:r>
        <w:rPr>
          <w:rFonts w:hint="eastAsia"/>
          <w:lang w:eastAsia="zh"/>
          <w:woUserID w:val="2"/>
        </w:rPr>
        <w:t xml:space="preserve">（2）数据需求：针对目前的数据情况，对模型优化还需要哪些数据？（比如用户的年龄、性别、职业、使用套餐价格、兴趣标签、播放分享点赞列表、实时数据等），考虑有历史行为无历史行为，查阅资料从尽可能多的维度丰富数据。@威龙@吴晨 </w:t>
      </w:r>
    </w:p>
    <w:p w14:paraId="3BB7D750">
      <w:pPr>
        <w:numPr>
          <w:ilvl w:val="0"/>
          <w:numId w:val="0"/>
        </w:numPr>
        <w:ind w:leftChars="0"/>
        <w:rPr>
          <w:rFonts w:hint="eastAsia"/>
          <w:lang w:eastAsia="zh"/>
          <w:woUserID w:val="2"/>
        </w:rPr>
      </w:pPr>
      <w:r>
        <w:rPr>
          <w:rFonts w:hint="eastAsia"/>
          <w:lang w:eastAsia="zh"/>
          <w:woUserID w:val="2"/>
        </w:rPr>
        <w:t>4、模型优化。@威龙@王聪</w:t>
      </w:r>
    </w:p>
    <w:p w14:paraId="05F9B264">
      <w:pPr>
        <w:numPr>
          <w:ilvl w:val="0"/>
          <w:numId w:val="0"/>
        </w:numPr>
        <w:ind w:leftChars="0"/>
        <w:rPr>
          <w:rFonts w:hint="eastAsia"/>
          <w:lang w:eastAsia="zh"/>
          <w:woUserID w:val="2"/>
        </w:rPr>
      </w:pPr>
      <w:r>
        <w:rPr>
          <w:rFonts w:hint="eastAsia"/>
          <w:lang w:eastAsia="zh"/>
          <w:woUserID w:val="2"/>
        </w:rPr>
        <w:t>（1）召回侧的多路召回业务优化，提供详细的召回方案。</w:t>
      </w:r>
    </w:p>
    <w:p w14:paraId="06D98B31">
      <w:pPr>
        <w:numPr>
          <w:ilvl w:val="0"/>
          <w:numId w:val="0"/>
        </w:numPr>
        <w:ind w:leftChars="0"/>
        <w:rPr>
          <w:rFonts w:hint="eastAsia"/>
          <w:lang w:eastAsia="zh"/>
          <w:woUserID w:val="2"/>
        </w:rPr>
      </w:pPr>
      <w:r>
        <w:rPr>
          <w:rFonts w:hint="eastAsia"/>
          <w:lang w:eastAsia="zh"/>
          <w:woUserID w:val="2"/>
        </w:rPr>
        <w:t>（2）冷启动策略：无历史行为用户的冷启动、新上线视频的推荐</w:t>
      </w:r>
    </w:p>
    <w:p w14:paraId="4631A3EF">
      <w:pPr>
        <w:numPr>
          <w:ilvl w:val="0"/>
          <w:numId w:val="0"/>
        </w:numPr>
        <w:ind w:leftChars="0"/>
        <w:rPr>
          <w:rFonts w:hint="eastAsia"/>
          <w:lang w:eastAsia="zh"/>
          <w:woUserID w:val="2"/>
        </w:rPr>
      </w:pPr>
      <w:r>
        <w:rPr>
          <w:rFonts w:hint="eastAsia"/>
          <w:lang w:eastAsia="zh"/>
          <w:woUserID w:val="2"/>
        </w:rPr>
        <w:t>（3）规则模型：比如热销规则（热门类别，热门列别下的热门视频）</w:t>
      </w:r>
    </w:p>
    <w:p w14:paraId="5C276D03">
      <w:pPr>
        <w:ind w:left="0" w:leftChars="0" w:firstLine="0" w:firstLineChars="0"/>
        <w:rPr>
          <w:rFonts w:hint="eastAsia"/>
          <w:lang w:eastAsia="zh"/>
          <w:woUserID w:val="2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微软雅黑">
    <w:altName w:val="汉仪旗黑KW 55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6FFEE3"/>
    <w:multiLevelType w:val="singleLevel"/>
    <w:tmpl w:val="8A6FFEE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DCE080E"/>
    <w:multiLevelType w:val="singleLevel"/>
    <w:tmpl w:val="FDCE080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FDF1A10"/>
    <w:multiLevelType w:val="singleLevel"/>
    <w:tmpl w:val="FFDF1A1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3FFE89CE"/>
    <w:rsid w:val="43446334"/>
    <w:rsid w:val="44A84E71"/>
    <w:rsid w:val="477DCE1E"/>
    <w:rsid w:val="4FBE5A87"/>
    <w:rsid w:val="573E1E21"/>
    <w:rsid w:val="5B487E91"/>
    <w:rsid w:val="5BF100E5"/>
    <w:rsid w:val="5CF9550F"/>
    <w:rsid w:val="5EFEBDE8"/>
    <w:rsid w:val="68CA2609"/>
    <w:rsid w:val="68CC1AED"/>
    <w:rsid w:val="69BB0F42"/>
    <w:rsid w:val="69F7936D"/>
    <w:rsid w:val="6A637494"/>
    <w:rsid w:val="6BCF62E6"/>
    <w:rsid w:val="6CD3A16D"/>
    <w:rsid w:val="6D535020"/>
    <w:rsid w:val="6E5F49A6"/>
    <w:rsid w:val="6FFF37D2"/>
    <w:rsid w:val="70DE2EF1"/>
    <w:rsid w:val="76B77946"/>
    <w:rsid w:val="77DC6CB9"/>
    <w:rsid w:val="7BDF7AA8"/>
    <w:rsid w:val="7C5F4108"/>
    <w:rsid w:val="7D7F7C11"/>
    <w:rsid w:val="7F79C282"/>
    <w:rsid w:val="7F7B6CAE"/>
    <w:rsid w:val="7FBF6DD0"/>
    <w:rsid w:val="7FCD17FE"/>
    <w:rsid w:val="7FD7E9A0"/>
    <w:rsid w:val="7FE9FBB2"/>
    <w:rsid w:val="7FF5510B"/>
    <w:rsid w:val="8FFFA67E"/>
    <w:rsid w:val="9C372800"/>
    <w:rsid w:val="A97F623E"/>
    <w:rsid w:val="AF7F0132"/>
    <w:rsid w:val="AFBF8780"/>
    <w:rsid w:val="BA5E0AE9"/>
    <w:rsid w:val="BEEFCB4B"/>
    <w:rsid w:val="BF7F5C2A"/>
    <w:rsid w:val="BFE6F841"/>
    <w:rsid w:val="D5DE8897"/>
    <w:rsid w:val="D7DD79CB"/>
    <w:rsid w:val="D7FFDED3"/>
    <w:rsid w:val="DE7CD174"/>
    <w:rsid w:val="E7FE3684"/>
    <w:rsid w:val="EEDF2D9B"/>
    <w:rsid w:val="EFFF70E4"/>
    <w:rsid w:val="F3A715AF"/>
    <w:rsid w:val="F3FFE0DD"/>
    <w:rsid w:val="F7EEC240"/>
    <w:rsid w:val="FBF75102"/>
    <w:rsid w:val="FDDC5620"/>
    <w:rsid w:val="FDEA700A"/>
    <w:rsid w:val="FE71EDA1"/>
    <w:rsid w:val="FF9FFB62"/>
    <w:rsid w:val="FFA79814"/>
    <w:rsid w:val="FFBFCE42"/>
    <w:rsid w:val="FFF2AA10"/>
    <w:rsid w:val="FFFD76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14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WWO_wpscloud_20241220194352-2b83fcf251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2018-05-28T17:24:00Z</dcterms:created>
  <dcterms:modified xsi:type="dcterms:W3CDTF">2024-12-23T11:21:26Z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2052-12.9.0.19779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31C67BCF813EAF7536D768675F30AA1E_43</vt:lpwstr>
  </property>
</Properties>
</file>